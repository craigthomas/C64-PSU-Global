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:rsidR="006E09FE" w:rsidRDefault="006E09FE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2305817" cy="4434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 PSU GLOBAL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17" cy="4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FE" w:rsidRPr="00950B62" w:rsidRDefault="006E09FE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8B18D9500C904C7F8ADE4288FBFFA9DE"/>
        </w:placeholder>
      </w:sdtPr>
      <w:sdtEndPr>
        <w:rPr>
          <w:sz w:val="48"/>
          <w:szCs w:val="48"/>
        </w:rPr>
      </w:sdtEndPr>
      <w:sdtContent>
        <w:p w:rsidR="00D20149" w:rsidRPr="00950B62" w:rsidRDefault="007055A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PSU global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055A3">
        <w:rPr>
          <w:sz w:val="36"/>
          <w:szCs w:val="36"/>
          <w:lang w:val="en-US"/>
        </w:rPr>
        <w:t>133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055A3">
        <w:rPr>
          <w:sz w:val="36"/>
          <w:szCs w:val="36"/>
          <w:lang w:val="en-US"/>
        </w:rPr>
        <w:t>0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055A3">
        <w:rPr>
          <w:sz w:val="36"/>
          <w:szCs w:val="36"/>
          <w:lang w:val="en-US"/>
        </w:rPr>
        <w:t>15.08.2019</w:t>
      </w:r>
    </w:p>
    <w:p w:rsidR="005619DE" w:rsidRPr="00950B62" w:rsidRDefault="005619DE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5619DE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319016" cy="2910840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13_psu_glob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3"/>
    <w:rsid w:val="00394953"/>
    <w:rsid w:val="005619DE"/>
    <w:rsid w:val="006E09FE"/>
    <w:rsid w:val="0070552A"/>
    <w:rsid w:val="007055A3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F7A6"/>
  <w15:chartTrackingRefBased/>
  <w15:docId w15:val="{BD20D265-2421-43C0-A813-F0E933D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18D9500C904C7F8ADE4288FBFFA9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25A9B8-5FE4-451D-BA17-0961B5EBD2A6}"/>
      </w:docPartPr>
      <w:docPartBody>
        <w:p w:rsidR="00D9175A" w:rsidRDefault="00D9175A">
          <w:pPr>
            <w:pStyle w:val="8B18D9500C904C7F8ADE4288FBFFA9D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5A"/>
    <w:rsid w:val="00D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B18D9500C904C7F8ADE4288FBFFA9DE">
    <w:name w:val="8B18D9500C904C7F8ADE4288FBFFA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0688-3E98-43E4-8921-8C470EB7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2019-08-16T08:01:00Z</dcterms:created>
  <dcterms:modified xsi:type="dcterms:W3CDTF">2020-01-16T10:44:00Z</dcterms:modified>
</cp:coreProperties>
</file>